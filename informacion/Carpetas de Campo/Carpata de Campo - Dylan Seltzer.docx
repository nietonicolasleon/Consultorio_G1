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4D" w:rsidRDefault="003A53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05A7384" wp14:editId="4F5E17A4">
                <wp:simplePos x="0" y="0"/>
                <wp:positionH relativeFrom="column">
                  <wp:posOffset>939165</wp:posOffset>
                </wp:positionH>
                <wp:positionV relativeFrom="paragraph">
                  <wp:posOffset>176530</wp:posOffset>
                </wp:positionV>
                <wp:extent cx="5143500" cy="1504950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7C4D" w:rsidRDefault="002244DF">
                            <w:pPr>
                              <w:spacing w:after="0" w:line="240" w:lineRule="auto"/>
                              <w:ind w:left="567" w:firstLine="567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ESCUELA TECNICA N°32 D.E.14</w:t>
                            </w:r>
                          </w:p>
                          <w:p w:rsidR="00D07C4D" w:rsidRDefault="002244DF">
                            <w:pPr>
                              <w:spacing w:after="0" w:line="240" w:lineRule="auto"/>
                              <w:ind w:left="567" w:firstLine="207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 xml:space="preserve">    “GRAL. JOSE DE SAN MARTIN”</w:t>
                            </w:r>
                          </w:p>
                          <w:p w:rsidR="00D07C4D" w:rsidRDefault="00D07C4D">
                            <w:pPr>
                              <w:spacing w:after="0" w:line="240" w:lineRule="auto"/>
                              <w:ind w:left="567" w:firstLine="207"/>
                              <w:jc w:val="center"/>
                              <w:textDirection w:val="btLr"/>
                            </w:pPr>
                          </w:p>
                          <w:p w:rsidR="00D07C4D" w:rsidRDefault="002244DF">
                            <w:pPr>
                              <w:spacing w:after="0" w:line="240" w:lineRule="auto"/>
                              <w:ind w:left="567" w:firstLine="207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Teodoro Garcia 3899-C.A.B.A</w:t>
                            </w:r>
                          </w:p>
                          <w:p w:rsidR="00D07C4D" w:rsidRDefault="00D07C4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A7384" id="Rectángulo 18" o:spid="_x0000_s1026" style="position:absolute;margin-left:73.95pt;margin-top:13.9pt;width:40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" filled="f" stroked="f">
                <v:textbox inset="2.53958mm,1.2694mm,2.53958mm,1.2694mm">
                  <w:txbxContent>
                    <w:p w:rsidR="00D07C4D" w:rsidRDefault="002244DF">
                      <w:pPr>
                        <w:spacing w:after="0" w:line="240" w:lineRule="auto"/>
                        <w:ind w:left="567" w:firstLine="567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ESCUELA TECNICA N°32 D.E.14</w:t>
                      </w:r>
                    </w:p>
                    <w:p w:rsidR="00D07C4D" w:rsidRDefault="002244DF">
                      <w:pPr>
                        <w:spacing w:after="0" w:line="240" w:lineRule="auto"/>
                        <w:ind w:left="567" w:firstLine="207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 xml:space="preserve">    “GRAL. JOSE DE SAN MARTIN”</w:t>
                      </w:r>
                    </w:p>
                    <w:p w:rsidR="00D07C4D" w:rsidRDefault="00D07C4D">
                      <w:pPr>
                        <w:spacing w:after="0" w:line="240" w:lineRule="auto"/>
                        <w:ind w:left="567" w:firstLine="207"/>
                        <w:jc w:val="center"/>
                        <w:textDirection w:val="btLr"/>
                      </w:pPr>
                    </w:p>
                    <w:p w:rsidR="00D07C4D" w:rsidRDefault="002244DF">
                      <w:pPr>
                        <w:spacing w:after="0" w:line="240" w:lineRule="auto"/>
                        <w:ind w:left="567" w:firstLine="207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Teodoro Garcia 3899-C.A.B.A</w:t>
                      </w:r>
                    </w:p>
                    <w:p w:rsidR="00D07C4D" w:rsidRDefault="00D07C4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244DF">
        <w:rPr>
          <w:noProof/>
        </w:rPr>
        <w:drawing>
          <wp:inline distT="0" distB="0" distL="0" distR="0" wp14:anchorId="61CBCE8F" wp14:editId="3D784AA0">
            <wp:extent cx="1438275" cy="1431882"/>
            <wp:effectExtent l="0" t="0" r="0" b="0"/>
            <wp:docPr id="2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1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4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9C0438" wp14:editId="1C5A8FCB">
                <wp:simplePos x="0" y="0"/>
                <wp:positionH relativeFrom="column">
                  <wp:posOffset>977900</wp:posOffset>
                </wp:positionH>
                <wp:positionV relativeFrom="paragraph">
                  <wp:posOffset>8216900</wp:posOffset>
                </wp:positionV>
                <wp:extent cx="3512185" cy="539115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4670" y="3515205"/>
                          <a:ext cx="3502660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7C4D" w:rsidRDefault="002244D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Garamond" w:eastAsia="Garamond" w:hAnsi="Garamond" w:cs="Garamond"/>
                                <w:b/>
                                <w:color w:val="000000"/>
                                <w:sz w:val="48"/>
                              </w:rPr>
                              <w:t>Ciclo lectivo: 2022</w:t>
                            </w:r>
                          </w:p>
                          <w:p w:rsidR="00D07C4D" w:rsidRDefault="00D07C4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C0438" id="Rectángulo 22" o:spid="_x0000_s1027" style="position:absolute;margin-left:77pt;margin-top:647pt;width:276.55pt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" filled="f" stroked="f">
                <v:textbox inset="2.53958mm,1.2694mm,2.53958mm,1.2694mm">
                  <w:txbxContent>
                    <w:p w:rsidR="00D07C4D" w:rsidRDefault="002244DF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Garamond" w:eastAsia="Garamond" w:hAnsi="Garamond" w:cs="Garamond"/>
                          <w:b/>
                          <w:color w:val="000000"/>
                          <w:sz w:val="48"/>
                        </w:rPr>
                        <w:t>Ciclo lectivo: 2022</w:t>
                      </w:r>
                    </w:p>
                    <w:p w:rsidR="00D07C4D" w:rsidRDefault="00D07C4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D07C4D" w:rsidRDefault="002244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94B221B" wp14:editId="32684AF7">
                <wp:simplePos x="0" y="0"/>
                <wp:positionH relativeFrom="column">
                  <wp:posOffset>704442</wp:posOffset>
                </wp:positionH>
                <wp:positionV relativeFrom="paragraph">
                  <wp:posOffset>102131</wp:posOffset>
                </wp:positionV>
                <wp:extent cx="4206790" cy="141478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790" cy="141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7C4D" w:rsidRDefault="00FA391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Garamond" w:eastAsia="Garamond" w:hAnsi="Garamond" w:cs="Garamond"/>
                                <w:b/>
                                <w:color w:val="000000"/>
                                <w:sz w:val="72"/>
                                <w:u w:val="single"/>
                              </w:rPr>
                              <w:t>Carpata De Campo</w:t>
                            </w:r>
                          </w:p>
                          <w:p w:rsidR="00D07C4D" w:rsidRDefault="002244DF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  <w:sz w:val="36"/>
                              </w:rPr>
                              <w:t xml:space="preserve">Año: 5° | División: 1° </w:t>
                            </w:r>
                          </w:p>
                          <w:p w:rsidR="00D07C4D" w:rsidRDefault="002244DF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  <w:sz w:val="36"/>
                              </w:rPr>
                              <w:t xml:space="preserve">Turno Tarde </w:t>
                            </w:r>
                          </w:p>
                          <w:p w:rsidR="00D07C4D" w:rsidRDefault="00D07C4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:rsidR="00D07C4D" w:rsidRDefault="00D07C4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:rsidR="00D07C4D" w:rsidRDefault="00D07C4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:rsidR="00D07C4D" w:rsidRDefault="00D07C4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B221B" id="Rectángulo 19" o:spid="_x0000_s1028" style="position:absolute;margin-left:55.45pt;margin-top:8.05pt;width:331.25pt;height:1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" filled="f" stroked="f">
                <v:textbox inset="2.53958mm,1.2694mm,2.53958mm,1.2694mm">
                  <w:txbxContent>
                    <w:p w:rsidR="00D07C4D" w:rsidRDefault="00FA391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Garamond" w:eastAsia="Garamond" w:hAnsi="Garamond" w:cs="Garamond"/>
                          <w:b/>
                          <w:color w:val="000000"/>
                          <w:sz w:val="72"/>
                          <w:u w:val="single"/>
                        </w:rPr>
                        <w:t>Carpata De Campo</w:t>
                      </w:r>
                    </w:p>
                    <w:p w:rsidR="00D07C4D" w:rsidRDefault="002244DF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Garamond" w:eastAsia="Garamond" w:hAnsi="Garamond" w:cs="Garamond"/>
                          <w:color w:val="000000"/>
                          <w:sz w:val="36"/>
                        </w:rPr>
                        <w:t xml:space="preserve">Año: 5° | División: 1° </w:t>
                      </w:r>
                    </w:p>
                    <w:p w:rsidR="00D07C4D" w:rsidRDefault="002244DF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Garamond" w:eastAsia="Garamond" w:hAnsi="Garamond" w:cs="Garamond"/>
                          <w:color w:val="000000"/>
                          <w:sz w:val="36"/>
                        </w:rPr>
                        <w:t xml:space="preserve">Turno Tarde </w:t>
                      </w:r>
                    </w:p>
                    <w:p w:rsidR="00D07C4D" w:rsidRDefault="00D07C4D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:rsidR="00D07C4D" w:rsidRDefault="00D07C4D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:rsidR="00D07C4D" w:rsidRDefault="00D07C4D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:rsidR="00D07C4D" w:rsidRDefault="00D07C4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D07C4D" w:rsidRDefault="00D07C4D"/>
    <w:p w:rsidR="00D07C4D" w:rsidRDefault="00D07C4D"/>
    <w:p w:rsidR="00D07C4D" w:rsidRDefault="00D07C4D"/>
    <w:p w:rsidR="00D07C4D" w:rsidRDefault="002244D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610A172" wp14:editId="270E89B4">
                <wp:simplePos x="0" y="0"/>
                <wp:positionH relativeFrom="column">
                  <wp:posOffset>762000</wp:posOffset>
                </wp:positionH>
                <wp:positionV relativeFrom="paragraph">
                  <wp:posOffset>292100</wp:posOffset>
                </wp:positionV>
                <wp:extent cx="4531360" cy="311150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5083" y="3629188"/>
                          <a:ext cx="452183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7C4D" w:rsidRDefault="002244D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Dylan Seltzer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0A172" id="Rectángulo 21" o:spid="_x0000_s1029" style="position:absolute;margin-left:60pt;margin-top:23pt;width:356.8pt;height: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" filled="f" stroked="f">
                <v:textbox inset="2.53958mm,1.2694mm,2.53958mm,1.2694mm">
                  <w:txbxContent>
                    <w:p w:rsidR="00D07C4D" w:rsidRDefault="002244DF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Dylan Seltzer</w:t>
                      </w:r>
                    </w:p>
                  </w:txbxContent>
                </v:textbox>
              </v:rect>
            </w:pict>
          </mc:Fallback>
        </mc:AlternateContent>
      </w:r>
    </w:p>
    <w:p w:rsidR="00D07C4D" w:rsidRDefault="002244DF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-234" w:hanging="851"/>
        <w:jc w:val="both"/>
        <w:rPr>
          <w:rFonts w:ascii="Garamond" w:eastAsia="Garamond" w:hAnsi="Garamond" w:cs="Garamond"/>
          <w:b/>
          <w:color w:val="000000"/>
          <w:sz w:val="40"/>
          <w:szCs w:val="40"/>
        </w:rPr>
      </w:pPr>
      <w:r>
        <w:rPr>
          <w:rFonts w:ascii="Garamond" w:eastAsia="Garamond" w:hAnsi="Garamond" w:cs="Garamond"/>
          <w:b/>
          <w:color w:val="000000"/>
          <w:sz w:val="40"/>
          <w:szCs w:val="40"/>
        </w:rPr>
        <w:t>Alumno: _____________________________________</w:t>
      </w:r>
    </w:p>
    <w:p w:rsidR="00D07C4D" w:rsidRDefault="002244DF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-234" w:hanging="851"/>
        <w:jc w:val="both"/>
        <w:rPr>
          <w:rFonts w:ascii="Garamond" w:eastAsia="Garamond" w:hAnsi="Garamond" w:cs="Garamond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3C57875" wp14:editId="79AB17F0">
                <wp:simplePos x="0" y="0"/>
                <wp:positionH relativeFrom="column">
                  <wp:posOffset>800100</wp:posOffset>
                </wp:positionH>
                <wp:positionV relativeFrom="paragraph">
                  <wp:posOffset>279400</wp:posOffset>
                </wp:positionV>
                <wp:extent cx="4531360" cy="31115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5083" y="3629188"/>
                          <a:ext cx="452183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7C4D" w:rsidRDefault="003A53A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Profesora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57875" id="Rectángulo 15" o:spid="_x0000_s1030" style="position:absolute;left:0;text-align:left;margin-left:63pt;margin-top:22pt;width:356.8pt;height:2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" filled="f" stroked="f">
                <v:textbox inset="2.53958mm,1.2694mm,2.53958mm,1.2694mm">
                  <w:txbxContent>
                    <w:p w:rsidR="00D07C4D" w:rsidRDefault="003A53AB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Profesora</w:t>
                      </w:r>
                    </w:p>
                  </w:txbxContent>
                </v:textbox>
              </v:rect>
            </w:pict>
          </mc:Fallback>
        </mc:AlternateContent>
      </w:r>
    </w:p>
    <w:p w:rsidR="00D07C4D" w:rsidRDefault="002244DF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-234" w:hanging="851"/>
        <w:jc w:val="both"/>
        <w:rPr>
          <w:rFonts w:ascii="Garamond" w:eastAsia="Garamond" w:hAnsi="Garamond" w:cs="Garamond"/>
          <w:b/>
          <w:color w:val="000000"/>
          <w:sz w:val="40"/>
          <w:szCs w:val="40"/>
        </w:rPr>
      </w:pPr>
      <w:r>
        <w:rPr>
          <w:rFonts w:ascii="Garamond" w:eastAsia="Garamond" w:hAnsi="Garamond" w:cs="Garamond"/>
          <w:b/>
          <w:color w:val="000000"/>
          <w:sz w:val="40"/>
          <w:szCs w:val="40"/>
        </w:rPr>
        <w:t>Docente: _____________________________________</w:t>
      </w:r>
    </w:p>
    <w:p w:rsidR="00D07C4D" w:rsidRDefault="002244DF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-234" w:hanging="851"/>
        <w:jc w:val="both"/>
        <w:rPr>
          <w:rFonts w:ascii="Garamond" w:eastAsia="Garamond" w:hAnsi="Garamond" w:cs="Garamond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3C240B5" wp14:editId="3E393699">
                <wp:simplePos x="0" y="0"/>
                <wp:positionH relativeFrom="column">
                  <wp:posOffset>1917700</wp:posOffset>
                </wp:positionH>
                <wp:positionV relativeFrom="paragraph">
                  <wp:posOffset>266700</wp:posOffset>
                </wp:positionV>
                <wp:extent cx="3343910" cy="31115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8808" y="3629188"/>
                          <a:ext cx="333438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7C4D" w:rsidRDefault="00FA391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1 | Consultorio Odontologico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240B5" id="Rectángulo 17" o:spid="_x0000_s1031" style="position:absolute;left:0;text-align:left;margin-left:151pt;margin-top:21pt;width:263.3pt;height:2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" filled="f" stroked="f">
                <v:textbox inset="2.53958mm,1.2694mm,2.53958mm,1.2694mm">
                  <w:txbxContent>
                    <w:p w:rsidR="00D07C4D" w:rsidRDefault="00FA391E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1 | Consultorio Odontologico</w:t>
                      </w:r>
                    </w:p>
                  </w:txbxContent>
                </v:textbox>
              </v:rect>
            </w:pict>
          </mc:Fallback>
        </mc:AlternateContent>
      </w:r>
    </w:p>
    <w:p w:rsidR="00D07C4D" w:rsidRDefault="00FA391E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-283" w:hanging="851"/>
        <w:jc w:val="both"/>
        <w:rPr>
          <w:rFonts w:ascii="Garamond" w:eastAsia="Garamond" w:hAnsi="Garamond" w:cs="Garamond"/>
          <w:b/>
          <w:color w:val="000000"/>
          <w:sz w:val="40"/>
          <w:szCs w:val="40"/>
        </w:rPr>
      </w:pPr>
      <w:r>
        <w:rPr>
          <w:rFonts w:ascii="Garamond" w:eastAsia="Garamond" w:hAnsi="Garamond" w:cs="Garamond"/>
          <w:b/>
          <w:color w:val="000000"/>
          <w:sz w:val="40"/>
          <w:szCs w:val="40"/>
        </w:rPr>
        <w:t>Grupo y Proyecto</w:t>
      </w:r>
      <w:r w:rsidR="002244DF">
        <w:rPr>
          <w:rFonts w:ascii="Garamond" w:eastAsia="Garamond" w:hAnsi="Garamond" w:cs="Garamond"/>
          <w:b/>
          <w:color w:val="000000"/>
          <w:sz w:val="40"/>
          <w:szCs w:val="40"/>
        </w:rPr>
        <w:t>: _____________________________</w:t>
      </w:r>
    </w:p>
    <w:p w:rsidR="00D07C4D" w:rsidRDefault="002244DF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-234" w:hanging="851"/>
        <w:jc w:val="both"/>
        <w:rPr>
          <w:rFonts w:ascii="Garamond" w:eastAsia="Garamond" w:hAnsi="Garamond" w:cs="Garamond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3F05311" wp14:editId="25AF7198">
                <wp:simplePos x="0" y="0"/>
                <wp:positionH relativeFrom="column">
                  <wp:posOffset>1917700</wp:posOffset>
                </wp:positionH>
                <wp:positionV relativeFrom="paragraph">
                  <wp:posOffset>279400</wp:posOffset>
                </wp:positionV>
                <wp:extent cx="3007360" cy="31115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7083" y="3629188"/>
                          <a:ext cx="299783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7C4D" w:rsidRDefault="00FA391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18</w:t>
                            </w:r>
                            <w:r w:rsidR="002244DF">
                              <w:rPr>
                                <w:color w:val="000000"/>
                                <w:sz w:val="32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11</w:t>
                            </w:r>
                            <w:r w:rsidR="002244DF">
                              <w:rPr>
                                <w:color w:val="000000"/>
                                <w:sz w:val="32"/>
                              </w:rPr>
                              <w:t>/202</w:t>
                            </w:r>
                            <w:r w:rsidR="003A53AB">
                              <w:rPr>
                                <w:color w:val="00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05311" id="Rectángulo 16" o:spid="_x0000_s1032" style="position:absolute;left:0;text-align:left;margin-left:151pt;margin-top:22pt;width:236.8pt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" filled="f" stroked="f">
                <v:textbox inset="2.53958mm,1.2694mm,2.53958mm,1.2694mm">
                  <w:txbxContent>
                    <w:p w:rsidR="00D07C4D" w:rsidRDefault="00FA391E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18</w:t>
                      </w:r>
                      <w:r w:rsidR="002244DF">
                        <w:rPr>
                          <w:color w:val="000000"/>
                          <w:sz w:val="32"/>
                        </w:rPr>
                        <w:t>/</w:t>
                      </w:r>
                      <w:r>
                        <w:rPr>
                          <w:color w:val="000000"/>
                          <w:sz w:val="32"/>
                        </w:rPr>
                        <w:t>11</w:t>
                      </w:r>
                      <w:r w:rsidR="002244DF">
                        <w:rPr>
                          <w:color w:val="000000"/>
                          <w:sz w:val="32"/>
                        </w:rPr>
                        <w:t>/202</w:t>
                      </w:r>
                      <w:r w:rsidR="003A53AB">
                        <w:rPr>
                          <w:color w:val="000000"/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D07C4D" w:rsidRDefault="002244DF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-234" w:hanging="851"/>
        <w:jc w:val="both"/>
        <w:rPr>
          <w:rFonts w:ascii="Garamond" w:eastAsia="Garamond" w:hAnsi="Garamond" w:cs="Garamond"/>
          <w:b/>
          <w:color w:val="000000"/>
          <w:sz w:val="40"/>
          <w:szCs w:val="40"/>
        </w:rPr>
      </w:pPr>
      <w:r>
        <w:rPr>
          <w:rFonts w:ascii="Garamond" w:eastAsia="Garamond" w:hAnsi="Garamond" w:cs="Garamond"/>
          <w:b/>
          <w:color w:val="000000"/>
          <w:sz w:val="40"/>
          <w:szCs w:val="40"/>
        </w:rPr>
        <w:t>Fecha De Entrega: _____________________________</w:t>
      </w:r>
    </w:p>
    <w:p w:rsidR="00D07C4D" w:rsidRDefault="002244DF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-234" w:hanging="851"/>
        <w:jc w:val="both"/>
        <w:rPr>
          <w:rFonts w:ascii="Garamond" w:eastAsia="Garamond" w:hAnsi="Garamond" w:cs="Garamond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6A59375" wp14:editId="2916D509">
                <wp:simplePos x="0" y="0"/>
                <wp:positionH relativeFrom="column">
                  <wp:posOffset>495300</wp:posOffset>
                </wp:positionH>
                <wp:positionV relativeFrom="paragraph">
                  <wp:posOffset>228600</wp:posOffset>
                </wp:positionV>
                <wp:extent cx="4906010" cy="31115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758" y="3629188"/>
                          <a:ext cx="489648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7C4D" w:rsidRDefault="00D07C4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59375" id="Rectángulo 20" o:spid="_x0000_s1033" style="position:absolute;left:0;text-align:left;margin-left:39pt;margin-top:18pt;width:386.3pt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" filled="f" stroked="f">
                <v:textbox inset="2.53958mm,1.2694mm,2.53958mm,1.2694mm">
                  <w:txbxContent>
                    <w:p w:rsidR="00D07C4D" w:rsidRDefault="00D07C4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D07C4D" w:rsidRDefault="002244DF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-234" w:hanging="851"/>
        <w:jc w:val="both"/>
        <w:rPr>
          <w:rFonts w:ascii="Garamond" w:eastAsia="Garamond" w:hAnsi="Garamond" w:cs="Garamond"/>
          <w:b/>
          <w:color w:val="000000"/>
          <w:sz w:val="40"/>
          <w:szCs w:val="40"/>
        </w:rPr>
      </w:pPr>
      <w:r>
        <w:rPr>
          <w:rFonts w:ascii="Garamond" w:eastAsia="Garamond" w:hAnsi="Garamond" w:cs="Garamond"/>
          <w:b/>
          <w:color w:val="000000"/>
          <w:sz w:val="40"/>
          <w:szCs w:val="40"/>
        </w:rPr>
        <w:t>Nota: ________________________________________</w:t>
      </w:r>
    </w:p>
    <w:p w:rsidR="00D07C4D" w:rsidRDefault="002244DF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-234" w:hanging="851"/>
        <w:jc w:val="both"/>
        <w:rPr>
          <w:rFonts w:ascii="Garamond" w:eastAsia="Garamond" w:hAnsi="Garamond" w:cs="Garamond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BF77277" wp14:editId="0EEF21EA">
                <wp:simplePos x="0" y="0"/>
                <wp:positionH relativeFrom="column">
                  <wp:posOffset>1917700</wp:posOffset>
                </wp:positionH>
                <wp:positionV relativeFrom="paragraph">
                  <wp:posOffset>203200</wp:posOffset>
                </wp:positionV>
                <wp:extent cx="3553460" cy="31115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4033" y="3629188"/>
                          <a:ext cx="354393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7C4D" w:rsidRDefault="00D07C4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77277" id="Rectángulo 13" o:spid="_x0000_s1034" style="position:absolute;left:0;text-align:left;margin-left:151pt;margin-top:16pt;width:279.8pt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" filled="f" stroked="f">
                <v:textbox inset="2.53958mm,1.2694mm,2.53958mm,1.2694mm">
                  <w:txbxContent>
                    <w:p w:rsidR="00D07C4D" w:rsidRDefault="00D07C4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D07C4D" w:rsidRDefault="002244DF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-234" w:hanging="851"/>
        <w:jc w:val="both"/>
        <w:rPr>
          <w:rFonts w:ascii="Garamond" w:eastAsia="Garamond" w:hAnsi="Garamond" w:cs="Garamond"/>
          <w:b/>
          <w:color w:val="000000"/>
          <w:sz w:val="40"/>
          <w:szCs w:val="40"/>
        </w:rPr>
      </w:pPr>
      <w:r>
        <w:rPr>
          <w:rFonts w:ascii="Garamond" w:eastAsia="Garamond" w:hAnsi="Garamond" w:cs="Garamond"/>
          <w:b/>
          <w:color w:val="000000"/>
          <w:sz w:val="40"/>
          <w:szCs w:val="40"/>
        </w:rPr>
        <w:t>Vto. Del Docente: ______________________________</w:t>
      </w:r>
    </w:p>
    <w:p w:rsidR="00D07C4D" w:rsidRDefault="002244DF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-234" w:hanging="851"/>
        <w:jc w:val="both"/>
        <w:rPr>
          <w:rFonts w:ascii="Garamond" w:eastAsia="Garamond" w:hAnsi="Garamond" w:cs="Garamond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6F4CA07" wp14:editId="77F734F9">
                <wp:simplePos x="0" y="0"/>
                <wp:positionH relativeFrom="column">
                  <wp:posOffset>2730500</wp:posOffset>
                </wp:positionH>
                <wp:positionV relativeFrom="paragraph">
                  <wp:posOffset>228600</wp:posOffset>
                </wp:positionV>
                <wp:extent cx="2677160" cy="31115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2183" y="3629188"/>
                          <a:ext cx="266763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7C4D" w:rsidRDefault="00D07C4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4CA07" id="Rectángulo 23" o:spid="_x0000_s1035" style="position:absolute;left:0;text-align:left;margin-left:215pt;margin-top:18pt;width:210.8pt;height:2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" filled="f" stroked="f">
                <v:textbox inset="2.53958mm,1.2694mm,2.53958mm,1.2694mm">
                  <w:txbxContent>
                    <w:p w:rsidR="00D07C4D" w:rsidRDefault="00D07C4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D07C4D" w:rsidRDefault="00D07C4D">
      <w:pPr>
        <w:rPr>
          <w:rFonts w:ascii="Garamond" w:eastAsia="Garamond" w:hAnsi="Garamond" w:cs="Garamond"/>
          <w:b/>
          <w:color w:val="000000"/>
          <w:sz w:val="40"/>
          <w:szCs w:val="40"/>
        </w:rPr>
      </w:pPr>
    </w:p>
    <w:p w:rsidR="00FA391E" w:rsidRDefault="00FA391E"/>
    <w:p w:rsidR="00D07C4D" w:rsidRDefault="00D07C4D"/>
    <w:p w:rsidR="003A53AB" w:rsidRDefault="00FA391E" w:rsidP="00FA391E">
      <w:pPr>
        <w:pStyle w:val="Prrafodelista"/>
      </w:pPr>
      <w:r>
        <w:lastRenderedPageBreak/>
        <w:t xml:space="preserve">Quizá en el </w:t>
      </w:r>
      <w:r w:rsidR="00495689">
        <w:t>Git</w:t>
      </w:r>
      <w:r>
        <w:t xml:space="preserve"> no quede tan reflejado lo que estuve haciendo durante este proyecto debido a que habitualmente…..</w:t>
      </w:r>
    </w:p>
    <w:p w:rsidR="00FA391E" w:rsidRDefault="00FA391E" w:rsidP="00FA391E">
      <w:pPr>
        <w:pStyle w:val="Prrafodelista"/>
      </w:pPr>
    </w:p>
    <w:p w:rsidR="00FA391E" w:rsidRDefault="00FA391E" w:rsidP="00FA391E">
      <w:pPr>
        <w:pStyle w:val="Prrafodelista"/>
      </w:pPr>
      <w:r>
        <w:t>Por eso es que voy a detallar mi trabajo acá.</w:t>
      </w:r>
    </w:p>
    <w:p w:rsidR="00FA391E" w:rsidRDefault="00FA391E" w:rsidP="00FA391E">
      <w:pPr>
        <w:pStyle w:val="Prrafodelista"/>
      </w:pPr>
    </w:p>
    <w:p w:rsidR="00FA391E" w:rsidRDefault="00FA391E" w:rsidP="00FA391E">
      <w:pPr>
        <w:pStyle w:val="Prrafodelista"/>
      </w:pPr>
      <w:r>
        <w:t xml:space="preserve">Cada integrante </w:t>
      </w:r>
      <w:r w:rsidR="00495689">
        <w:t>tenía</w:t>
      </w:r>
      <w:r>
        <w:t xml:space="preserve"> a cargo un sector del trabajo. Estar a cargo de ese sector no significa programar/ hacer todo eso, sino que es el encargado de seguir de cerca esa parte para y el responsable que para las fechas pensadas este en tiempo y forma lo esperado. Yo particularmente me estuve </w:t>
      </w:r>
      <w:r w:rsidR="00495689">
        <w:t>encargando</w:t>
      </w:r>
      <w:r>
        <w:t xml:space="preserve"> </w:t>
      </w:r>
      <w:r w:rsidR="00495689">
        <w:t>del</w:t>
      </w:r>
      <w:r>
        <w:t xml:space="preserve"> </w:t>
      </w:r>
      <w:r w:rsidRPr="00495689">
        <w:rPr>
          <w:b/>
        </w:rPr>
        <w:t>Modelo vista</w:t>
      </w:r>
      <w:r>
        <w:t xml:space="preserve"> del proyecto en POO. Todo lo que tiene que ver con java web y la </w:t>
      </w:r>
      <w:r w:rsidR="00495689">
        <w:t>representación</w:t>
      </w:r>
      <w:r>
        <w:t xml:space="preserve"> de la información </w:t>
      </w:r>
      <w:r w:rsidR="00495689">
        <w:t xml:space="preserve">para el usuario final. No obstante obviamente durante el proceso del proyecto voy a estar realizando más tareas particulares de cada sector. Estas tareas las voy a ir detallando Día a día de trabajo. No hace falta aclarar que algunas tareas las estuve realizando por afuera del horario escolar debido a que son muchas cosas y lógica que tengo que aplicar y poco tiempo disponible. </w:t>
      </w:r>
      <w:r>
        <w:t xml:space="preserve"> </w:t>
      </w:r>
    </w:p>
    <w:p w:rsidR="00495689" w:rsidRDefault="00495689" w:rsidP="00FA391E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876"/>
        <w:gridCol w:w="2782"/>
      </w:tblGrid>
      <w:tr w:rsidR="00495689" w:rsidTr="00495689">
        <w:tc>
          <w:tcPr>
            <w:tcW w:w="1543" w:type="dxa"/>
          </w:tcPr>
          <w:p w:rsidR="00495689" w:rsidRDefault="00495689" w:rsidP="00495689">
            <w:pPr>
              <w:pStyle w:val="Prrafodelista"/>
              <w:ind w:left="0"/>
              <w:jc w:val="center"/>
            </w:pPr>
            <w:r>
              <w:t>Fecha</w:t>
            </w:r>
          </w:p>
        </w:tc>
        <w:tc>
          <w:tcPr>
            <w:tcW w:w="3876" w:type="dxa"/>
          </w:tcPr>
          <w:p w:rsidR="00495689" w:rsidRDefault="00495689" w:rsidP="00495689">
            <w:pPr>
              <w:pStyle w:val="Prrafodelista"/>
              <w:ind w:left="0"/>
              <w:jc w:val="center"/>
            </w:pPr>
            <w:r>
              <w:t>Labores</w:t>
            </w:r>
          </w:p>
        </w:tc>
        <w:tc>
          <w:tcPr>
            <w:tcW w:w="2782" w:type="dxa"/>
          </w:tcPr>
          <w:p w:rsidR="00495689" w:rsidRDefault="00495689" w:rsidP="00495689">
            <w:pPr>
              <w:pStyle w:val="Prrafodelista"/>
              <w:ind w:left="0"/>
              <w:jc w:val="center"/>
            </w:pPr>
            <w:r>
              <w:t>Comentarios</w:t>
            </w:r>
          </w:p>
        </w:tc>
      </w:tr>
      <w:tr w:rsidR="00495689" w:rsidTr="00495689">
        <w:tc>
          <w:tcPr>
            <w:tcW w:w="1543" w:type="dxa"/>
          </w:tcPr>
          <w:p w:rsidR="00495689" w:rsidRDefault="00495689" w:rsidP="00495689">
            <w:pPr>
              <w:pStyle w:val="Prrafodelista"/>
              <w:ind w:left="0"/>
              <w:jc w:val="center"/>
            </w:pPr>
            <w:r>
              <w:t>21/10/2022</w:t>
            </w:r>
          </w:p>
        </w:tc>
        <w:tc>
          <w:tcPr>
            <w:tcW w:w="3876" w:type="dxa"/>
          </w:tcPr>
          <w:p w:rsidR="00C145CA" w:rsidRDefault="00C145CA" w:rsidP="00C145CA">
            <w:pPr>
              <w:pStyle w:val="Prrafodelista"/>
              <w:numPr>
                <w:ilvl w:val="0"/>
                <w:numId w:val="3"/>
              </w:numPr>
              <w:ind w:left="318" w:hanging="261"/>
            </w:pPr>
            <w:r>
              <w:t>CPM</w:t>
            </w:r>
          </w:p>
          <w:p w:rsidR="00495689" w:rsidRDefault="00C145CA" w:rsidP="00C145CA">
            <w:pPr>
              <w:pStyle w:val="Prrafodelista"/>
              <w:numPr>
                <w:ilvl w:val="0"/>
                <w:numId w:val="3"/>
              </w:numPr>
              <w:ind w:left="318" w:hanging="261"/>
            </w:pPr>
            <w:r>
              <w:t>Gantt</w:t>
            </w:r>
          </w:p>
        </w:tc>
        <w:tc>
          <w:tcPr>
            <w:tcW w:w="2782" w:type="dxa"/>
          </w:tcPr>
          <w:p w:rsidR="00495689" w:rsidRDefault="00C145CA" w:rsidP="00495689">
            <w:pPr>
              <w:pStyle w:val="Prrafodelista"/>
              <w:ind w:left="0"/>
              <w:jc w:val="center"/>
            </w:pPr>
            <w:r>
              <w:t xml:space="preserve">Estuve ayudando poniendo tiempos en el CPM y el Gantt lo hice yo </w:t>
            </w:r>
          </w:p>
        </w:tc>
      </w:tr>
      <w:tr w:rsidR="00C145CA" w:rsidTr="00495689">
        <w:tc>
          <w:tcPr>
            <w:tcW w:w="1543" w:type="dxa"/>
          </w:tcPr>
          <w:p w:rsidR="00C145CA" w:rsidRDefault="00C145CA" w:rsidP="00C145CA">
            <w:pPr>
              <w:pStyle w:val="Prrafodelista"/>
              <w:ind w:left="0"/>
              <w:jc w:val="center"/>
            </w:pPr>
            <w:r>
              <w:t>24/10</w:t>
            </w:r>
            <w:r>
              <w:t>/2022</w:t>
            </w:r>
          </w:p>
        </w:tc>
        <w:tc>
          <w:tcPr>
            <w:tcW w:w="3876" w:type="dxa"/>
          </w:tcPr>
          <w:p w:rsidR="00C145CA" w:rsidRDefault="00C145CA" w:rsidP="00C145CA">
            <w:pPr>
              <w:pStyle w:val="Prrafodelista"/>
              <w:numPr>
                <w:ilvl w:val="0"/>
                <w:numId w:val="3"/>
              </w:numPr>
              <w:ind w:left="318" w:hanging="261"/>
            </w:pPr>
            <w:r>
              <w:t>Informe</w:t>
            </w:r>
          </w:p>
          <w:p w:rsidR="00C145CA" w:rsidRDefault="00C145CA" w:rsidP="00C145CA">
            <w:pPr>
              <w:pStyle w:val="Prrafodelista"/>
              <w:numPr>
                <w:ilvl w:val="0"/>
                <w:numId w:val="3"/>
              </w:numPr>
              <w:ind w:left="318" w:hanging="261"/>
            </w:pPr>
            <w:r>
              <w:t>DER</w:t>
            </w:r>
          </w:p>
          <w:p w:rsidR="00C145CA" w:rsidRDefault="00C145CA" w:rsidP="00C145CA">
            <w:pPr>
              <w:pStyle w:val="Prrafodelista"/>
              <w:numPr>
                <w:ilvl w:val="0"/>
                <w:numId w:val="3"/>
              </w:numPr>
              <w:ind w:left="318" w:hanging="261"/>
            </w:pPr>
            <w:r>
              <w:t>UML</w:t>
            </w:r>
          </w:p>
        </w:tc>
        <w:tc>
          <w:tcPr>
            <w:tcW w:w="2782" w:type="dxa"/>
          </w:tcPr>
          <w:p w:rsidR="00C145CA" w:rsidRDefault="00C145CA" w:rsidP="00C145CA">
            <w:pPr>
              <w:pStyle w:val="Prrafodelista"/>
              <w:ind w:left="0"/>
              <w:jc w:val="center"/>
            </w:pPr>
            <w:r>
              <w:t>Empezamos todos juntos el Informe del proyecto.</w:t>
            </w:r>
          </w:p>
          <w:p w:rsidR="00C145CA" w:rsidRDefault="00C145CA" w:rsidP="00C145CA">
            <w:pPr>
              <w:pStyle w:val="Prrafodelista"/>
              <w:ind w:left="0"/>
              <w:jc w:val="center"/>
            </w:pPr>
            <w:r>
              <w:t>Ayude aportando algunas sugerencias para el DER.</w:t>
            </w:r>
          </w:p>
          <w:p w:rsidR="00C145CA" w:rsidRDefault="00C145CA" w:rsidP="00C145CA">
            <w:pPr>
              <w:pStyle w:val="Prrafodelista"/>
              <w:ind w:left="0"/>
              <w:jc w:val="center"/>
            </w:pPr>
            <w:r>
              <w:t>Nos Pusimos entre varios a hacer el UML</w:t>
            </w:r>
          </w:p>
        </w:tc>
      </w:tr>
      <w:tr w:rsidR="00C145CA" w:rsidTr="00495689">
        <w:tc>
          <w:tcPr>
            <w:tcW w:w="1543" w:type="dxa"/>
          </w:tcPr>
          <w:p w:rsidR="00C145CA" w:rsidRDefault="00C145CA" w:rsidP="00C145CA">
            <w:pPr>
              <w:pStyle w:val="Prrafodelista"/>
              <w:ind w:left="0"/>
              <w:jc w:val="center"/>
            </w:pPr>
            <w:r>
              <w:t>27/10</w:t>
            </w:r>
            <w:r>
              <w:t>/2022</w:t>
            </w:r>
          </w:p>
        </w:tc>
        <w:tc>
          <w:tcPr>
            <w:tcW w:w="3876" w:type="dxa"/>
          </w:tcPr>
          <w:p w:rsidR="00C145CA" w:rsidRDefault="00C145CA" w:rsidP="00C145CA">
            <w:pPr>
              <w:pStyle w:val="Prrafodelista"/>
              <w:numPr>
                <w:ilvl w:val="0"/>
                <w:numId w:val="3"/>
              </w:numPr>
              <w:ind w:left="318" w:hanging="261"/>
            </w:pPr>
          </w:p>
        </w:tc>
        <w:tc>
          <w:tcPr>
            <w:tcW w:w="2782" w:type="dxa"/>
          </w:tcPr>
          <w:p w:rsidR="00C145CA" w:rsidRDefault="00C145CA" w:rsidP="00C145CA">
            <w:pPr>
              <w:pStyle w:val="Prrafodelista"/>
              <w:ind w:left="0"/>
              <w:jc w:val="center"/>
            </w:pPr>
            <w:r>
              <w:t xml:space="preserve">No pude venir </w:t>
            </w:r>
          </w:p>
        </w:tc>
      </w:tr>
      <w:tr w:rsidR="00C145CA" w:rsidTr="00495689">
        <w:tc>
          <w:tcPr>
            <w:tcW w:w="1543" w:type="dxa"/>
          </w:tcPr>
          <w:p w:rsidR="00C145CA" w:rsidRDefault="00C145CA" w:rsidP="00C145CA">
            <w:pPr>
              <w:pStyle w:val="Prrafodelista"/>
              <w:ind w:left="0"/>
              <w:jc w:val="center"/>
            </w:pPr>
            <w:r>
              <w:t>28/10</w:t>
            </w:r>
            <w:r>
              <w:t>/2022</w:t>
            </w:r>
          </w:p>
        </w:tc>
        <w:tc>
          <w:tcPr>
            <w:tcW w:w="3876" w:type="dxa"/>
          </w:tcPr>
          <w:p w:rsidR="00C145CA" w:rsidRDefault="00C145CA" w:rsidP="00C145CA"/>
          <w:p w:rsidR="00C145CA" w:rsidRDefault="00C145CA" w:rsidP="00C145CA">
            <w:pPr>
              <w:pStyle w:val="Prrafodelista"/>
              <w:numPr>
                <w:ilvl w:val="0"/>
                <w:numId w:val="3"/>
              </w:numPr>
              <w:ind w:left="318" w:hanging="261"/>
            </w:pPr>
            <w:r>
              <w:t>UML</w:t>
            </w:r>
          </w:p>
        </w:tc>
        <w:tc>
          <w:tcPr>
            <w:tcW w:w="2782" w:type="dxa"/>
          </w:tcPr>
          <w:p w:rsidR="00C145CA" w:rsidRDefault="00C145CA" w:rsidP="00C145CA">
            <w:pPr>
              <w:pStyle w:val="Prrafodelista"/>
              <w:ind w:left="0"/>
              <w:jc w:val="center"/>
            </w:pPr>
            <w:r>
              <w:t xml:space="preserve">Con Nico nos dimos cuenta de un error muy grande y corregimos algunas cosas del UML  </w:t>
            </w:r>
          </w:p>
        </w:tc>
      </w:tr>
      <w:tr w:rsidR="00C145CA" w:rsidTr="00495689">
        <w:tc>
          <w:tcPr>
            <w:tcW w:w="1543" w:type="dxa"/>
          </w:tcPr>
          <w:p w:rsidR="00C145CA" w:rsidRDefault="00C145CA" w:rsidP="00C145CA">
            <w:pPr>
              <w:pStyle w:val="Prrafodelista"/>
              <w:ind w:left="0"/>
              <w:jc w:val="center"/>
            </w:pPr>
            <w:r>
              <w:t>31/10</w:t>
            </w:r>
            <w:r>
              <w:t>/2022</w:t>
            </w:r>
          </w:p>
        </w:tc>
        <w:tc>
          <w:tcPr>
            <w:tcW w:w="3876" w:type="dxa"/>
          </w:tcPr>
          <w:p w:rsidR="00E20756" w:rsidRDefault="00E20756" w:rsidP="00C145CA">
            <w:pPr>
              <w:pStyle w:val="Prrafodelista"/>
              <w:numPr>
                <w:ilvl w:val="0"/>
                <w:numId w:val="3"/>
              </w:numPr>
              <w:ind w:left="318" w:hanging="261"/>
            </w:pPr>
            <w:r>
              <w:t>Procedure SQL</w:t>
            </w:r>
          </w:p>
          <w:p w:rsidR="00C145CA" w:rsidRDefault="00E20756" w:rsidP="00C145CA">
            <w:pPr>
              <w:pStyle w:val="Prrafodelista"/>
              <w:numPr>
                <w:ilvl w:val="0"/>
                <w:numId w:val="3"/>
              </w:numPr>
              <w:ind w:left="318" w:hanging="261"/>
            </w:pPr>
            <w:r>
              <w:t>Corrección en Modelo Clases</w:t>
            </w:r>
          </w:p>
          <w:p w:rsidR="00C145CA" w:rsidRDefault="00E20756" w:rsidP="00C145CA">
            <w:pPr>
              <w:pStyle w:val="Prrafodelista"/>
              <w:numPr>
                <w:ilvl w:val="0"/>
                <w:numId w:val="3"/>
              </w:numPr>
              <w:ind w:left="318" w:hanging="261"/>
            </w:pPr>
            <w:r>
              <w:t>Inicio de Modelo Vista</w:t>
            </w:r>
          </w:p>
        </w:tc>
        <w:tc>
          <w:tcPr>
            <w:tcW w:w="2782" w:type="dxa"/>
          </w:tcPr>
          <w:p w:rsidR="00E20756" w:rsidRDefault="00E20756" w:rsidP="00E20756">
            <w:pPr>
              <w:pStyle w:val="Prrafodelista"/>
              <w:ind w:left="0"/>
              <w:jc w:val="center"/>
            </w:pPr>
            <w:r>
              <w:t xml:space="preserve">Ayude </w:t>
            </w:r>
            <w:r>
              <w:t xml:space="preserve">(en casa) </w:t>
            </w:r>
            <w:r>
              <w:t>con el procedure a nico que no andaba.</w:t>
            </w:r>
          </w:p>
          <w:p w:rsidR="00E20756" w:rsidRDefault="00E20756" w:rsidP="00E20756">
            <w:pPr>
              <w:pStyle w:val="Prrafodelista"/>
              <w:ind w:left="0"/>
              <w:jc w:val="center"/>
            </w:pPr>
            <w:r>
              <w:t xml:space="preserve">Corregimos los errores que habíamos detectado </w:t>
            </w:r>
          </w:p>
        </w:tc>
      </w:tr>
      <w:tr w:rsidR="00E20756" w:rsidTr="00495689">
        <w:tc>
          <w:tcPr>
            <w:tcW w:w="1543" w:type="dxa"/>
          </w:tcPr>
          <w:p w:rsidR="00E20756" w:rsidRDefault="00E20756" w:rsidP="00E20756">
            <w:pPr>
              <w:pStyle w:val="Prrafodelista"/>
              <w:ind w:left="0"/>
              <w:jc w:val="center"/>
            </w:pPr>
            <w:r>
              <w:t>03/11</w:t>
            </w:r>
            <w:r>
              <w:t>/2022</w:t>
            </w:r>
          </w:p>
        </w:tc>
        <w:tc>
          <w:tcPr>
            <w:tcW w:w="3876" w:type="dxa"/>
          </w:tcPr>
          <w:p w:rsidR="00E20756" w:rsidRDefault="00E20756" w:rsidP="00E20756">
            <w:pPr>
              <w:pStyle w:val="Prrafodelista"/>
              <w:numPr>
                <w:ilvl w:val="0"/>
                <w:numId w:val="3"/>
              </w:numPr>
              <w:ind w:left="318" w:hanging="261"/>
            </w:pPr>
            <w:r>
              <w:t>Avance en el modelo vista</w:t>
            </w:r>
          </w:p>
        </w:tc>
        <w:tc>
          <w:tcPr>
            <w:tcW w:w="2782" w:type="dxa"/>
          </w:tcPr>
          <w:p w:rsidR="00E20756" w:rsidRDefault="000A06B2" w:rsidP="00E20756">
            <w:pPr>
              <w:pStyle w:val="Prrafodelista"/>
              <w:ind w:left="0"/>
              <w:jc w:val="center"/>
            </w:pPr>
            <w:r>
              <w:t xml:space="preserve">Diseñe el menú, registro y la tabla, sin </w:t>
            </w:r>
            <w:bookmarkStart w:id="0" w:name="_GoBack"/>
            <w:bookmarkEnd w:id="0"/>
            <w:r>
              <w:lastRenderedPageBreak/>
              <w:t xml:space="preserve">funcionalidad ni mostrando los datos </w:t>
            </w:r>
          </w:p>
        </w:tc>
      </w:tr>
      <w:tr w:rsidR="00E20756" w:rsidTr="00495689">
        <w:tc>
          <w:tcPr>
            <w:tcW w:w="1543" w:type="dxa"/>
          </w:tcPr>
          <w:p w:rsidR="00E20756" w:rsidRDefault="00E20756" w:rsidP="00E20756">
            <w:pPr>
              <w:pStyle w:val="Prrafodelista"/>
              <w:ind w:left="0"/>
              <w:jc w:val="center"/>
            </w:pPr>
            <w:r>
              <w:lastRenderedPageBreak/>
              <w:t>04/11</w:t>
            </w:r>
            <w:r>
              <w:t>/2022</w:t>
            </w:r>
          </w:p>
        </w:tc>
        <w:tc>
          <w:tcPr>
            <w:tcW w:w="3876" w:type="dxa"/>
          </w:tcPr>
          <w:p w:rsidR="00E20756" w:rsidRDefault="00E20756" w:rsidP="00E20756">
            <w:pPr>
              <w:pStyle w:val="Prrafodelista"/>
              <w:numPr>
                <w:ilvl w:val="0"/>
                <w:numId w:val="3"/>
              </w:numPr>
              <w:ind w:left="318" w:hanging="261"/>
            </w:pPr>
            <w:r>
              <w:t xml:space="preserve">Vista de turnos + registro </w:t>
            </w:r>
          </w:p>
          <w:p w:rsidR="00E20756" w:rsidRDefault="00E20756" w:rsidP="000A06B2">
            <w:pPr>
              <w:pStyle w:val="Prrafodelista"/>
              <w:ind w:left="318"/>
            </w:pPr>
          </w:p>
        </w:tc>
        <w:tc>
          <w:tcPr>
            <w:tcW w:w="2782" w:type="dxa"/>
          </w:tcPr>
          <w:p w:rsidR="00E20756" w:rsidRDefault="000A06B2" w:rsidP="00E20756">
            <w:pPr>
              <w:pStyle w:val="Prrafodelista"/>
              <w:ind w:left="0"/>
              <w:jc w:val="center"/>
            </w:pPr>
            <w:r>
              <w:t xml:space="preserve">Con un poco de ayuda de nico pudimos mostrar bien la info de turnos y retoques. </w:t>
            </w:r>
            <w:r>
              <w:t xml:space="preserve">Ya se veian algunos datos inventados (de simulacion). </w:t>
            </w:r>
            <w:r>
              <w:t xml:space="preserve"> </w:t>
            </w:r>
          </w:p>
        </w:tc>
      </w:tr>
      <w:tr w:rsidR="00E20756" w:rsidTr="00495689">
        <w:tc>
          <w:tcPr>
            <w:tcW w:w="1543" w:type="dxa"/>
          </w:tcPr>
          <w:p w:rsidR="00E20756" w:rsidRDefault="00E20756" w:rsidP="00E20756">
            <w:pPr>
              <w:pStyle w:val="Prrafodelista"/>
              <w:ind w:left="0"/>
              <w:jc w:val="center"/>
            </w:pPr>
            <w:r>
              <w:t>07/11</w:t>
            </w:r>
            <w:r>
              <w:t>/2022</w:t>
            </w:r>
          </w:p>
        </w:tc>
        <w:tc>
          <w:tcPr>
            <w:tcW w:w="3876" w:type="dxa"/>
          </w:tcPr>
          <w:p w:rsidR="00E20756" w:rsidRDefault="00E20756" w:rsidP="00E20756">
            <w:pPr>
              <w:pStyle w:val="Prrafodelista"/>
              <w:numPr>
                <w:ilvl w:val="0"/>
                <w:numId w:val="3"/>
              </w:numPr>
              <w:ind w:left="318" w:hanging="261"/>
            </w:pPr>
            <w:r>
              <w:t>Lógica de función GetAllAgendas</w:t>
            </w:r>
          </w:p>
        </w:tc>
        <w:tc>
          <w:tcPr>
            <w:tcW w:w="2782" w:type="dxa"/>
          </w:tcPr>
          <w:p w:rsidR="00E20756" w:rsidRDefault="00E20756" w:rsidP="00E20756">
            <w:pPr>
              <w:pStyle w:val="Prrafodelista"/>
              <w:ind w:left="0"/>
              <w:jc w:val="center"/>
            </w:pPr>
            <w:r>
              <w:t>No vine presencial pero estuve disponible y los días posteriores ayudando con la lógica de la funcion</w:t>
            </w:r>
          </w:p>
        </w:tc>
      </w:tr>
      <w:tr w:rsidR="00E20756" w:rsidTr="00495689">
        <w:tc>
          <w:tcPr>
            <w:tcW w:w="1543" w:type="dxa"/>
          </w:tcPr>
          <w:p w:rsidR="00E20756" w:rsidRDefault="00E20756" w:rsidP="00E20756">
            <w:pPr>
              <w:pStyle w:val="Prrafodelista"/>
              <w:ind w:left="0"/>
              <w:jc w:val="center"/>
            </w:pPr>
            <w:r>
              <w:t>10/11</w:t>
            </w:r>
            <w:r>
              <w:t>/2022</w:t>
            </w:r>
          </w:p>
        </w:tc>
        <w:tc>
          <w:tcPr>
            <w:tcW w:w="3876" w:type="dxa"/>
          </w:tcPr>
          <w:p w:rsidR="00E20756" w:rsidRDefault="000A06B2" w:rsidP="00E20756">
            <w:pPr>
              <w:pStyle w:val="Prrafodelista"/>
              <w:numPr>
                <w:ilvl w:val="0"/>
                <w:numId w:val="3"/>
              </w:numPr>
              <w:ind w:left="318" w:hanging="261"/>
            </w:pPr>
            <w:r>
              <w:t>Ordenamiento modelo Vista</w:t>
            </w:r>
          </w:p>
        </w:tc>
        <w:tc>
          <w:tcPr>
            <w:tcW w:w="2782" w:type="dxa"/>
          </w:tcPr>
          <w:p w:rsidR="00E20756" w:rsidRDefault="000A06B2" w:rsidP="00E20756">
            <w:pPr>
              <w:pStyle w:val="Prrafodelista"/>
              <w:ind w:left="0"/>
              <w:jc w:val="center"/>
            </w:pPr>
            <w:r>
              <w:t xml:space="preserve">Ya esta la pagina mas ordenada, no puedo avanzar mucho si no tengo las funciones del controlador. </w:t>
            </w:r>
          </w:p>
        </w:tc>
      </w:tr>
      <w:tr w:rsidR="00E20756" w:rsidTr="00495689">
        <w:tc>
          <w:tcPr>
            <w:tcW w:w="1543" w:type="dxa"/>
          </w:tcPr>
          <w:p w:rsidR="00E20756" w:rsidRDefault="00E20756" w:rsidP="00E20756">
            <w:pPr>
              <w:pStyle w:val="Prrafodelista"/>
              <w:ind w:left="0"/>
              <w:jc w:val="center"/>
            </w:pPr>
            <w:r>
              <w:t>14/11</w:t>
            </w:r>
            <w:r>
              <w:t>/2022</w:t>
            </w:r>
          </w:p>
        </w:tc>
        <w:tc>
          <w:tcPr>
            <w:tcW w:w="3876" w:type="dxa"/>
          </w:tcPr>
          <w:p w:rsidR="00E20756" w:rsidRDefault="00E20756" w:rsidP="00E20756">
            <w:pPr>
              <w:pStyle w:val="Prrafodelista"/>
              <w:numPr>
                <w:ilvl w:val="0"/>
                <w:numId w:val="3"/>
              </w:numPr>
              <w:ind w:left="318" w:hanging="261"/>
            </w:pPr>
          </w:p>
        </w:tc>
        <w:tc>
          <w:tcPr>
            <w:tcW w:w="2782" w:type="dxa"/>
          </w:tcPr>
          <w:p w:rsidR="00E20756" w:rsidRDefault="00E20756" w:rsidP="00E20756">
            <w:pPr>
              <w:pStyle w:val="Prrafodelista"/>
              <w:ind w:left="0"/>
              <w:jc w:val="center"/>
            </w:pPr>
          </w:p>
        </w:tc>
      </w:tr>
      <w:tr w:rsidR="00E20756" w:rsidTr="00495689">
        <w:tc>
          <w:tcPr>
            <w:tcW w:w="1543" w:type="dxa"/>
          </w:tcPr>
          <w:p w:rsidR="00E20756" w:rsidRDefault="00E20756" w:rsidP="00E20756">
            <w:pPr>
              <w:pStyle w:val="Prrafodelista"/>
              <w:ind w:left="0"/>
              <w:jc w:val="center"/>
            </w:pPr>
            <w:r>
              <w:t>17/11</w:t>
            </w:r>
            <w:r>
              <w:t>/2022</w:t>
            </w:r>
          </w:p>
        </w:tc>
        <w:tc>
          <w:tcPr>
            <w:tcW w:w="3876" w:type="dxa"/>
          </w:tcPr>
          <w:p w:rsidR="00E20756" w:rsidRDefault="00E20756" w:rsidP="00E20756">
            <w:pPr>
              <w:pStyle w:val="Prrafodelista"/>
              <w:numPr>
                <w:ilvl w:val="0"/>
                <w:numId w:val="3"/>
              </w:numPr>
              <w:ind w:left="318" w:hanging="261"/>
            </w:pPr>
          </w:p>
        </w:tc>
        <w:tc>
          <w:tcPr>
            <w:tcW w:w="2782" w:type="dxa"/>
          </w:tcPr>
          <w:p w:rsidR="00E20756" w:rsidRDefault="00E20756" w:rsidP="00E20756">
            <w:pPr>
              <w:pStyle w:val="Prrafodelista"/>
              <w:ind w:left="0"/>
              <w:jc w:val="center"/>
            </w:pPr>
          </w:p>
        </w:tc>
      </w:tr>
      <w:tr w:rsidR="00E20756" w:rsidTr="00495689">
        <w:tc>
          <w:tcPr>
            <w:tcW w:w="1543" w:type="dxa"/>
          </w:tcPr>
          <w:p w:rsidR="00E20756" w:rsidRDefault="00E20756" w:rsidP="00E20756">
            <w:pPr>
              <w:pStyle w:val="Prrafodelista"/>
              <w:ind w:left="0"/>
              <w:jc w:val="center"/>
            </w:pPr>
            <w:r>
              <w:t>18/11</w:t>
            </w:r>
            <w:r>
              <w:t>/2022</w:t>
            </w:r>
          </w:p>
        </w:tc>
        <w:tc>
          <w:tcPr>
            <w:tcW w:w="3876" w:type="dxa"/>
          </w:tcPr>
          <w:p w:rsidR="00E20756" w:rsidRDefault="00E20756" w:rsidP="00E20756">
            <w:pPr>
              <w:pStyle w:val="Prrafodelista"/>
              <w:numPr>
                <w:ilvl w:val="0"/>
                <w:numId w:val="3"/>
              </w:numPr>
              <w:ind w:left="318" w:hanging="261"/>
            </w:pPr>
          </w:p>
        </w:tc>
        <w:tc>
          <w:tcPr>
            <w:tcW w:w="2782" w:type="dxa"/>
          </w:tcPr>
          <w:p w:rsidR="00E20756" w:rsidRDefault="00E20756" w:rsidP="00E20756">
            <w:pPr>
              <w:pStyle w:val="Prrafodelista"/>
              <w:ind w:left="0"/>
              <w:jc w:val="center"/>
            </w:pPr>
          </w:p>
        </w:tc>
      </w:tr>
    </w:tbl>
    <w:p w:rsidR="00495689" w:rsidRDefault="00495689" w:rsidP="00FA391E">
      <w:pPr>
        <w:pStyle w:val="Prrafodelista"/>
      </w:pPr>
    </w:p>
    <w:p w:rsidR="00495689" w:rsidRDefault="00495689" w:rsidP="00FA391E">
      <w:pPr>
        <w:pStyle w:val="Prrafodelista"/>
      </w:pPr>
    </w:p>
    <w:p w:rsidR="00495689" w:rsidRDefault="00495689" w:rsidP="00FA391E">
      <w:pPr>
        <w:pStyle w:val="Prrafodelista"/>
      </w:pPr>
      <w:r>
        <w:t xml:space="preserve">Detalle </w:t>
      </w:r>
    </w:p>
    <w:sectPr w:rsidR="00495689">
      <w:headerReference w:type="default" r:id="rId9"/>
      <w:footerReference w:type="default" r:id="rId10"/>
      <w:pgSz w:w="12240" w:h="15840"/>
      <w:pgMar w:top="1417" w:right="1608" w:bottom="1417" w:left="1701" w:header="708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FE7" w:rsidRDefault="00F34FE7">
      <w:pPr>
        <w:spacing w:after="0" w:line="240" w:lineRule="auto"/>
      </w:pPr>
      <w:r>
        <w:separator/>
      </w:r>
    </w:p>
  </w:endnote>
  <w:endnote w:type="continuationSeparator" w:id="0">
    <w:p w:rsidR="00F34FE7" w:rsidRDefault="00F3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C4D" w:rsidRDefault="00D07C4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"/>
      <w:tblW w:w="9817" w:type="dxa"/>
      <w:tblInd w:w="-459" w:type="dxa"/>
      <w:tblBorders>
        <w:top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134"/>
      <w:gridCol w:w="8683"/>
    </w:tblGrid>
    <w:tr w:rsidR="00D07C4D">
      <w:trPr>
        <w:trHeight w:val="413"/>
      </w:trPr>
      <w:tc>
        <w:tcPr>
          <w:tcW w:w="1134" w:type="dxa"/>
          <w:tcBorders>
            <w:top w:val="single" w:sz="18" w:space="0" w:color="0D0D0D"/>
            <w:right w:val="single" w:sz="18" w:space="0" w:color="0D0D0D"/>
          </w:tcBorders>
        </w:tcPr>
        <w:p w:rsidR="00D07C4D" w:rsidRDefault="002244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b/>
              <w:color w:val="4F81BD"/>
              <w:sz w:val="32"/>
              <w:szCs w:val="3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A06B2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  <w:tc>
        <w:tcPr>
          <w:tcW w:w="8683" w:type="dxa"/>
          <w:tcBorders>
            <w:top w:val="single" w:sz="18" w:space="0" w:color="0D0D0D"/>
            <w:left w:val="single" w:sz="18" w:space="0" w:color="0D0D0D"/>
            <w:bottom w:val="nil"/>
          </w:tcBorders>
          <w:shd w:val="clear" w:color="auto" w:fill="auto"/>
        </w:tcPr>
        <w:p w:rsidR="00D07C4D" w:rsidRDefault="002244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Dylan Seltzer </w:t>
          </w:r>
          <w:r>
            <w:rPr>
              <w:sz w:val="28"/>
              <w:szCs w:val="28"/>
            </w:rPr>
            <w:t>5</w:t>
          </w:r>
          <w:r>
            <w:rPr>
              <w:color w:val="000000"/>
              <w:sz w:val="28"/>
              <w:szCs w:val="28"/>
            </w:rPr>
            <w:t xml:space="preserve">° 1° TT  </w:t>
          </w:r>
        </w:p>
      </w:tc>
    </w:tr>
  </w:tbl>
  <w:p w:rsidR="00D07C4D" w:rsidRDefault="00224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C7DFC1E" wp14:editId="483DE410">
              <wp:simplePos x="0" y="0"/>
              <wp:positionH relativeFrom="column">
                <wp:posOffset>3263900</wp:posOffset>
              </wp:positionH>
              <wp:positionV relativeFrom="paragraph">
                <wp:posOffset>-317499</wp:posOffset>
              </wp:positionV>
              <wp:extent cx="2608580" cy="377825"/>
              <wp:effectExtent l="0" t="0" r="0" b="0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46473" y="3595850"/>
                        <a:ext cx="2599055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07C4D" w:rsidRDefault="002244D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Dylan.seltzer.et32@gmail.com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7DFC1E" id="Rectángulo 14" o:spid="_x0000_s1036" style="position:absolute;margin-left:257pt;margin-top:-25pt;width:205.4pt;height:2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" filled="f" stroked="f">
              <v:textbox inset="2.53958mm,1.2694mm,2.53958mm,1.2694mm">
                <w:txbxContent>
                  <w:p w:rsidR="00D07C4D" w:rsidRDefault="002244DF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Dylan.seltzer.et32@gmail.com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FE7" w:rsidRDefault="00F34FE7">
      <w:pPr>
        <w:spacing w:after="0" w:line="240" w:lineRule="auto"/>
      </w:pPr>
      <w:r>
        <w:separator/>
      </w:r>
    </w:p>
  </w:footnote>
  <w:footnote w:type="continuationSeparator" w:id="0">
    <w:p w:rsidR="00F34FE7" w:rsidRDefault="00F3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C4D" w:rsidRDefault="00FA391E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419"/>
        <w:tab w:val="right" w:pos="8838"/>
        <w:tab w:val="right" w:pos="8931"/>
      </w:tabs>
      <w:spacing w:after="0"/>
      <w:jc w:val="center"/>
      <w:rPr>
        <w:color w:val="000000"/>
      </w:rPr>
    </w:pPr>
    <w:r>
      <w:rPr>
        <w:color w:val="000000"/>
        <w:sz w:val="48"/>
        <w:szCs w:val="48"/>
      </w:rPr>
      <w:t>Carpeta de Campo Dylan Seltzer</w:t>
    </w:r>
  </w:p>
  <w:p w:rsidR="00D07C4D" w:rsidRDefault="00FA391E" w:rsidP="003A53AB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419"/>
        <w:tab w:val="right" w:pos="8838"/>
      </w:tabs>
      <w:spacing w:after="0"/>
      <w:jc w:val="center"/>
      <w:rPr>
        <w:color w:val="000000"/>
      </w:rPr>
    </w:pPr>
    <w:r>
      <w:rPr>
        <w:color w:val="000000"/>
      </w:rPr>
      <w:t>Grupo 1 | Consultorio Odontologico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3F11"/>
    <w:multiLevelType w:val="multilevel"/>
    <w:tmpl w:val="4E522B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C110E"/>
    <w:multiLevelType w:val="hybridMultilevel"/>
    <w:tmpl w:val="BF22F3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4615E"/>
    <w:multiLevelType w:val="hybridMultilevel"/>
    <w:tmpl w:val="418265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F0846"/>
    <w:multiLevelType w:val="hybridMultilevel"/>
    <w:tmpl w:val="1FA6A7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1E"/>
    <w:rsid w:val="000A06B2"/>
    <w:rsid w:val="002244DF"/>
    <w:rsid w:val="003A53AB"/>
    <w:rsid w:val="00495689"/>
    <w:rsid w:val="00C145CA"/>
    <w:rsid w:val="00D07C4D"/>
    <w:rsid w:val="00E20756"/>
    <w:rsid w:val="00F34FE7"/>
    <w:rsid w:val="00FA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361764F"/>
  <w15:docId w15:val="{AAD428E5-307F-47AB-828B-91A09A6C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ED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22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DE"/>
  </w:style>
  <w:style w:type="paragraph" w:styleId="Piedepgina">
    <w:name w:val="footer"/>
    <w:basedOn w:val="Normal"/>
    <w:link w:val="PiedepginaCar"/>
    <w:uiPriority w:val="99"/>
    <w:unhideWhenUsed/>
    <w:rsid w:val="00822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DE"/>
  </w:style>
  <w:style w:type="paragraph" w:styleId="Textodeglobo">
    <w:name w:val="Balloon Text"/>
    <w:basedOn w:val="Normal"/>
    <w:link w:val="TextodegloboCar"/>
    <w:uiPriority w:val="99"/>
    <w:semiHidden/>
    <w:unhideWhenUsed/>
    <w:rsid w:val="0033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64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335642"/>
    <w:pPr>
      <w:spacing w:after="0"/>
      <w:ind w:left="2880" w:hanging="360"/>
    </w:pPr>
  </w:style>
  <w:style w:type="paragraph" w:styleId="Prrafodelista">
    <w:name w:val="List Paragraph"/>
    <w:basedOn w:val="Normal"/>
    <w:uiPriority w:val="34"/>
    <w:qFormat/>
    <w:rsid w:val="005E37D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495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luser\Downloads\Plantilla%20Trabajos%20Practicos%20202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LBH40viLhQiMEMOOyWdxDSrLQ==">AMUW2mX80Io8sKulQ98FKhupUEmyhtF9O3+ppGB/enKbweEmQzgBvVgsUxd9SOq1Reh4HzWCP4Vvdvyu9m8LJlU5xwt7dO7Fl742OpwiwNedtiU9lyfRPiRsOFyWb+ivVF5a2t1C/s5XflfDj8nGxy8r+vowoiBUy+rDC5dhGVN3wBQuZrzPF/zRHvK16rMs8UfcemGh9N3a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Trabajos Practicos 2022</Template>
  <TotalTime>45</TotalTime>
  <Pages>3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localuser</cp:lastModifiedBy>
  <cp:revision>1</cp:revision>
  <dcterms:created xsi:type="dcterms:W3CDTF">2022-11-10T18:09:00Z</dcterms:created>
  <dcterms:modified xsi:type="dcterms:W3CDTF">2022-11-10T18:54:00Z</dcterms:modified>
</cp:coreProperties>
</file>